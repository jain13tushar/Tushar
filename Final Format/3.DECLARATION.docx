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EF2" w:rsidRPr="00122852" w:rsidRDefault="00F12162" w:rsidP="004E4E92">
      <w:pPr>
        <w:pStyle w:val="Addr"/>
        <w:jc w:val="both"/>
      </w:pPr>
      <w:r w:rsidRPr="00FC374B">
        <w:rPr>
          <w:color w:val="FFFFFF"/>
          <w:spacing w:val="6"/>
        </w:rPr>
        <w:t>&lt;</w:t>
      </w:r>
    </w:p>
    <w:p w:rsidR="00D858B5" w:rsidRPr="00122852" w:rsidRDefault="00D858B5" w:rsidP="00F435BF">
      <w:pPr>
        <w:pStyle w:val="MainHead"/>
      </w:pPr>
      <w:r w:rsidRPr="00122852">
        <w:t>DECLARATION</w:t>
      </w:r>
    </w:p>
    <w:p w:rsidR="00D858B5" w:rsidRPr="00F844F2" w:rsidRDefault="00864DD4" w:rsidP="005A69B0">
      <w:pPr>
        <w:ind w:firstLine="720"/>
        <w:rPr>
          <w:rFonts w:cs="Times New Roman"/>
        </w:rPr>
      </w:pPr>
      <w:r w:rsidRPr="00F844F2">
        <w:rPr>
          <w:rFonts w:cs="Times New Roman"/>
        </w:rPr>
        <w:t>We</w:t>
      </w:r>
      <w:r w:rsidR="00D858B5" w:rsidRPr="00F844F2">
        <w:rPr>
          <w:rFonts w:cs="Times New Roman"/>
        </w:rPr>
        <w:t xml:space="preserve">, </w:t>
      </w:r>
      <w:r w:rsidR="005A69B0">
        <w:rPr>
          <w:b/>
        </w:rPr>
        <w:t>Dushyanth N Gowda</w:t>
      </w:r>
      <w:r w:rsidR="008C56B8" w:rsidRPr="00763D44">
        <w:rPr>
          <w:b/>
        </w:rPr>
        <w:t xml:space="preserve"> (</w:t>
      </w:r>
      <w:r w:rsidR="005A69B0">
        <w:rPr>
          <w:b/>
        </w:rPr>
        <w:t>15BT6CS107</w:t>
      </w:r>
      <w:r w:rsidR="008C56B8" w:rsidRPr="00763D44">
        <w:rPr>
          <w:b/>
        </w:rPr>
        <w:t>),</w:t>
      </w:r>
      <w:r w:rsidR="008C56B8" w:rsidRPr="00763D44">
        <w:rPr>
          <w:b/>
          <w:bCs/>
          <w:spacing w:val="6"/>
        </w:rPr>
        <w:t xml:space="preserve"> </w:t>
      </w:r>
      <w:r w:rsidR="005A69B0">
        <w:rPr>
          <w:b/>
        </w:rPr>
        <w:t>Sohan Chopdekar</w:t>
      </w:r>
      <w:r w:rsidR="008C56B8" w:rsidRPr="00763D44">
        <w:rPr>
          <w:b/>
        </w:rPr>
        <w:t xml:space="preserve"> (</w:t>
      </w:r>
      <w:r w:rsidR="005A69B0">
        <w:rPr>
          <w:b/>
        </w:rPr>
        <w:t>15BT6CS109</w:t>
      </w:r>
      <w:r w:rsidR="008C56B8" w:rsidRPr="00763D44">
        <w:rPr>
          <w:b/>
        </w:rPr>
        <w:t>),</w:t>
      </w:r>
      <w:r w:rsidR="008C56B8">
        <w:rPr>
          <w:spacing w:val="6"/>
        </w:rPr>
        <w:t xml:space="preserve"> </w:t>
      </w:r>
      <w:r w:rsidR="005A69B0">
        <w:rPr>
          <w:b/>
        </w:rPr>
        <w:t>Tushar Jain</w:t>
      </w:r>
      <w:r w:rsidR="008C56B8" w:rsidRPr="00763D44">
        <w:rPr>
          <w:b/>
        </w:rPr>
        <w:t xml:space="preserve"> (</w:t>
      </w:r>
      <w:r w:rsidR="005A69B0">
        <w:rPr>
          <w:b/>
        </w:rPr>
        <w:t>15BT6CS076</w:t>
      </w:r>
      <w:r w:rsidR="008C56B8" w:rsidRPr="00763D44">
        <w:rPr>
          <w:b/>
        </w:rPr>
        <w:t>),</w:t>
      </w:r>
      <w:r w:rsidR="008C56B8" w:rsidRPr="00763D44">
        <w:t xml:space="preserve"> </w:t>
      </w:r>
      <w:r w:rsidR="005A69B0">
        <w:rPr>
          <w:b/>
        </w:rPr>
        <w:t>Vaishnavi K.R</w:t>
      </w:r>
      <w:r w:rsidR="008C56B8" w:rsidRPr="00763D44">
        <w:rPr>
          <w:b/>
        </w:rPr>
        <w:t xml:space="preserve"> (</w:t>
      </w:r>
      <w:r w:rsidR="005A69B0">
        <w:rPr>
          <w:b/>
        </w:rPr>
        <w:t>15BT6CS081</w:t>
      </w:r>
      <w:r w:rsidR="008C56B8" w:rsidRPr="00763D44">
        <w:rPr>
          <w:b/>
        </w:rPr>
        <w:t>),</w:t>
      </w:r>
      <w:r w:rsidR="00F2010D">
        <w:rPr>
          <w:b/>
        </w:rPr>
        <w:t xml:space="preserve"> </w:t>
      </w:r>
      <w:r w:rsidR="001C799B" w:rsidRPr="00F844F2">
        <w:rPr>
          <w:rFonts w:cs="Times New Roman"/>
        </w:rPr>
        <w:t>are</w:t>
      </w:r>
      <w:r w:rsidR="00042037" w:rsidRPr="00F844F2">
        <w:rPr>
          <w:rFonts w:cs="Times New Roman"/>
        </w:rPr>
        <w:t xml:space="preserve"> student</w:t>
      </w:r>
      <w:r w:rsidRPr="00F844F2">
        <w:rPr>
          <w:rFonts w:cs="Times New Roman"/>
        </w:rPr>
        <w:t>’s</w:t>
      </w:r>
      <w:r w:rsidR="00042037" w:rsidRPr="00F844F2">
        <w:rPr>
          <w:rFonts w:cs="Times New Roman"/>
        </w:rPr>
        <w:t xml:space="preserve"> of eighth </w:t>
      </w:r>
      <w:r w:rsidR="00D858B5" w:rsidRPr="00F844F2">
        <w:rPr>
          <w:rFonts w:cs="Times New Roman"/>
        </w:rPr>
        <w:t xml:space="preserve">semester </w:t>
      </w:r>
      <w:r w:rsidR="00E20FB9">
        <w:rPr>
          <w:rFonts w:cs="Times New Roman"/>
        </w:rPr>
        <w:t>B.Tech</w:t>
      </w:r>
      <w:r w:rsidR="003E1CE2" w:rsidRPr="00F844F2">
        <w:rPr>
          <w:rFonts w:cs="Times New Roman"/>
        </w:rPr>
        <w:t xml:space="preserve"> in </w:t>
      </w:r>
      <w:r w:rsidR="0090507E">
        <w:rPr>
          <w:rFonts w:cs="Times New Roman"/>
          <w:b/>
        </w:rPr>
        <w:t>Computer Science and Engineering</w:t>
      </w:r>
      <w:r w:rsidR="00D858B5" w:rsidRPr="00F844F2">
        <w:rPr>
          <w:rFonts w:cs="Times New Roman"/>
        </w:rPr>
        <w:t xml:space="preserve">, at </w:t>
      </w:r>
      <w:r w:rsidR="005A3563" w:rsidRPr="00F844F2">
        <w:rPr>
          <w:rFonts w:cs="Times New Roman"/>
          <w:spacing w:val="6"/>
          <w:szCs w:val="24"/>
        </w:rPr>
        <w:t>School of Engineering &amp;</w:t>
      </w:r>
      <w:r w:rsidR="006A64CB" w:rsidRPr="00F844F2">
        <w:rPr>
          <w:rFonts w:cs="Times New Roman"/>
          <w:spacing w:val="6"/>
          <w:szCs w:val="24"/>
        </w:rPr>
        <w:t xml:space="preserve"> Technology</w:t>
      </w:r>
      <w:r w:rsidR="002A1705" w:rsidRPr="00F844F2">
        <w:rPr>
          <w:rFonts w:cs="Times New Roman"/>
          <w:spacing w:val="6"/>
          <w:szCs w:val="24"/>
        </w:rPr>
        <w:t xml:space="preserve">, </w:t>
      </w:r>
      <w:r w:rsidR="002A1705" w:rsidRPr="00F2010D">
        <w:rPr>
          <w:rFonts w:cs="Times New Roman"/>
          <w:b/>
          <w:bCs/>
          <w:spacing w:val="6"/>
          <w:szCs w:val="24"/>
        </w:rPr>
        <w:t>Jain</w:t>
      </w:r>
      <w:r w:rsidR="002A1705" w:rsidRPr="00F844F2">
        <w:rPr>
          <w:rFonts w:cs="Times New Roman"/>
          <w:spacing w:val="6"/>
          <w:szCs w:val="24"/>
        </w:rPr>
        <w:t> </w:t>
      </w:r>
      <w:r w:rsidR="002A1705" w:rsidRPr="00F844F2">
        <w:rPr>
          <w:rFonts w:cs="Times New Roman"/>
          <w:b/>
          <w:spacing w:val="6"/>
          <w:szCs w:val="24"/>
        </w:rPr>
        <w:t>University</w:t>
      </w:r>
      <w:r w:rsidR="002A1705" w:rsidRPr="00F844F2">
        <w:rPr>
          <w:rFonts w:cs="Times New Roman"/>
          <w:spacing w:val="6"/>
          <w:szCs w:val="24"/>
        </w:rPr>
        <w:t>,</w:t>
      </w:r>
      <w:r w:rsidR="00D858B5" w:rsidRPr="00F844F2">
        <w:rPr>
          <w:rFonts w:cs="Times New Roman"/>
        </w:rPr>
        <w:t xml:space="preserve"> here</w:t>
      </w:r>
      <w:r w:rsidR="00E20FB9">
        <w:rPr>
          <w:rFonts w:cs="Times New Roman"/>
        </w:rPr>
        <w:t>by declare that the project</w:t>
      </w:r>
      <w:r w:rsidR="00D858B5" w:rsidRPr="00F844F2">
        <w:rPr>
          <w:rFonts w:cs="Times New Roman"/>
        </w:rPr>
        <w:t xml:space="preserve"> titled </w:t>
      </w:r>
      <w:r w:rsidR="00D858B5" w:rsidRPr="00F844F2">
        <w:rPr>
          <w:rFonts w:cs="Times New Roman"/>
          <w:b/>
        </w:rPr>
        <w:t>“</w:t>
      </w:r>
      <w:r w:rsidR="005F2511">
        <w:rPr>
          <w:rFonts w:cs="Times New Roman"/>
          <w:b/>
        </w:rPr>
        <w:t>IOT Based Home Automation System Over Cloud</w:t>
      </w:r>
      <w:r w:rsidR="00D858B5" w:rsidRPr="00F844F2">
        <w:rPr>
          <w:rFonts w:cs="Times New Roman"/>
          <w:b/>
        </w:rPr>
        <w:t>”</w:t>
      </w:r>
      <w:r w:rsidR="00D858B5" w:rsidRPr="00F844F2">
        <w:rPr>
          <w:rFonts w:cs="Times New Roman"/>
        </w:rPr>
        <w:t xml:space="preserve"> has been carried out by </w:t>
      </w:r>
      <w:r w:rsidR="00436657" w:rsidRPr="00F844F2">
        <w:rPr>
          <w:rFonts w:cs="Times New Roman"/>
        </w:rPr>
        <w:t>us</w:t>
      </w:r>
      <w:r w:rsidR="00D858B5" w:rsidRPr="00F844F2">
        <w:rPr>
          <w:rFonts w:cs="Times New Roman"/>
        </w:rPr>
        <w:t xml:space="preserve"> and submitted in partial fulfilment for the award of</w:t>
      </w:r>
      <w:r w:rsidR="00E20FB9">
        <w:rPr>
          <w:rFonts w:cs="Times New Roman"/>
        </w:rPr>
        <w:t xml:space="preserve"> degree in</w:t>
      </w:r>
      <w:r w:rsidR="00D858B5" w:rsidRPr="00F844F2">
        <w:rPr>
          <w:rFonts w:cs="Times New Roman"/>
        </w:rPr>
        <w:t xml:space="preserve"> </w:t>
      </w:r>
      <w:r w:rsidR="006A64CB" w:rsidRPr="00F844F2">
        <w:rPr>
          <w:rFonts w:cs="Times New Roman"/>
          <w:b/>
          <w:bCs/>
          <w:spacing w:val="6"/>
          <w:szCs w:val="24"/>
        </w:rPr>
        <w:t>Ba</w:t>
      </w:r>
      <w:r w:rsidR="005A3563" w:rsidRPr="00F844F2">
        <w:rPr>
          <w:rFonts w:cs="Times New Roman"/>
          <w:b/>
          <w:bCs/>
          <w:spacing w:val="6"/>
          <w:szCs w:val="24"/>
        </w:rPr>
        <w:t>c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helor of </w:t>
      </w:r>
      <w:r w:rsidR="00F2010D">
        <w:rPr>
          <w:rFonts w:cs="Times New Roman"/>
          <w:b/>
          <w:bCs/>
          <w:spacing w:val="6"/>
          <w:szCs w:val="24"/>
        </w:rPr>
        <w:t>Technology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 in </w:t>
      </w:r>
      <w:r w:rsidR="0090507E">
        <w:rPr>
          <w:rFonts w:cs="Times New Roman"/>
          <w:b/>
        </w:rPr>
        <w:t>Computer Science and Engineering</w:t>
      </w:r>
      <w:r w:rsidR="0090507E" w:rsidRPr="00F844F2">
        <w:rPr>
          <w:rFonts w:cs="Times New Roman"/>
        </w:rPr>
        <w:t xml:space="preserve"> </w:t>
      </w:r>
      <w:r w:rsidR="00D858B5" w:rsidRPr="00F844F2">
        <w:rPr>
          <w:rFonts w:cs="Times New Roman"/>
        </w:rPr>
        <w:t xml:space="preserve">during the academic year </w:t>
      </w:r>
      <w:r w:rsidR="00D858B5" w:rsidRPr="00F844F2">
        <w:rPr>
          <w:rFonts w:cs="Times New Roman"/>
          <w:b/>
          <w:bCs/>
        </w:rPr>
        <w:t>201</w:t>
      </w:r>
      <w:r w:rsidR="0090507E">
        <w:rPr>
          <w:rFonts w:cs="Times New Roman"/>
          <w:b/>
          <w:bCs/>
        </w:rPr>
        <w:t>8</w:t>
      </w:r>
      <w:r w:rsidR="00652832" w:rsidRPr="00F844F2">
        <w:rPr>
          <w:rFonts w:cs="Times New Roman"/>
          <w:b/>
          <w:bCs/>
        </w:rPr>
        <w:noBreakHyphen/>
      </w:r>
      <w:r w:rsidR="00D858B5" w:rsidRPr="00F844F2">
        <w:rPr>
          <w:rFonts w:cs="Times New Roman"/>
          <w:b/>
          <w:bCs/>
        </w:rPr>
        <w:t>201</w:t>
      </w:r>
      <w:r w:rsidR="0090507E">
        <w:rPr>
          <w:rFonts w:cs="Times New Roman"/>
          <w:b/>
          <w:bCs/>
        </w:rPr>
        <w:t>9</w:t>
      </w:r>
      <w:r w:rsidR="00D858B5" w:rsidRPr="00F844F2">
        <w:rPr>
          <w:rFonts w:cs="Times New Roman"/>
        </w:rPr>
        <w:t>.  Furthe</w:t>
      </w:r>
      <w:r w:rsidR="00122852" w:rsidRPr="00F844F2">
        <w:rPr>
          <w:rFonts w:cs="Times New Roman"/>
        </w:rPr>
        <w:t>r</w:t>
      </w:r>
      <w:r w:rsidR="00D858B5" w:rsidRPr="00F844F2">
        <w:rPr>
          <w:rFonts w:cs="Times New Roman"/>
        </w:rPr>
        <w:t xml:space="preserve">, the matter </w:t>
      </w:r>
      <w:r w:rsidR="00E20FB9">
        <w:rPr>
          <w:rFonts w:cs="Times New Roman"/>
        </w:rPr>
        <w:t>presented</w:t>
      </w:r>
      <w:r w:rsidR="00D858B5" w:rsidRPr="00F844F2">
        <w:rPr>
          <w:rFonts w:cs="Times New Roman"/>
        </w:rPr>
        <w:t xml:space="preserve"> in the </w:t>
      </w:r>
      <w:r w:rsidR="00E20FB9">
        <w:rPr>
          <w:rFonts w:cs="Times New Roman"/>
        </w:rPr>
        <w:t>project</w:t>
      </w:r>
      <w:r w:rsidR="00D858B5" w:rsidRPr="00F844F2">
        <w:rPr>
          <w:rFonts w:cs="Times New Roman"/>
        </w:rPr>
        <w:t xml:space="preserve"> has not been submitted previously </w:t>
      </w:r>
      <w:r w:rsidR="00122852" w:rsidRPr="00F844F2">
        <w:rPr>
          <w:rFonts w:cs="Times New Roman"/>
        </w:rPr>
        <w:t xml:space="preserve">by anybody for the award of any degree or </w:t>
      </w:r>
      <w:r w:rsidR="00E20FB9">
        <w:rPr>
          <w:rFonts w:cs="Times New Roman"/>
        </w:rPr>
        <w:t xml:space="preserve">any </w:t>
      </w:r>
      <w:r w:rsidR="00122852" w:rsidRPr="00F844F2">
        <w:rPr>
          <w:rFonts w:cs="Times New Roman"/>
        </w:rPr>
        <w:t xml:space="preserve">diploma to any </w:t>
      </w:r>
      <w:r w:rsidR="00E20FB9">
        <w:rPr>
          <w:rFonts w:cs="Times New Roman"/>
        </w:rPr>
        <w:t xml:space="preserve">other </w:t>
      </w:r>
      <w:r w:rsidR="00122852" w:rsidRPr="00F844F2">
        <w:rPr>
          <w:rFonts w:cs="Times New Roman"/>
        </w:rPr>
        <w:t xml:space="preserve">University, to the best of </w:t>
      </w:r>
      <w:r w:rsidR="00F844F2">
        <w:rPr>
          <w:rFonts w:cs="Times New Roman"/>
        </w:rPr>
        <w:t>our</w:t>
      </w:r>
      <w:r w:rsidR="00122852" w:rsidRPr="00F844F2">
        <w:rPr>
          <w:rFonts w:cs="Times New Roman"/>
        </w:rPr>
        <w:t xml:space="preserve"> knowledge </w:t>
      </w:r>
      <w:r w:rsidR="00685448" w:rsidRPr="00F844F2">
        <w:rPr>
          <w:rFonts w:cs="Times New Roman"/>
        </w:rPr>
        <w:t>and</w:t>
      </w:r>
      <w:r w:rsidR="00122852" w:rsidRPr="00F844F2">
        <w:rPr>
          <w:rFonts w:cs="Times New Roman"/>
        </w:rPr>
        <w:t xml:space="preserve"> faith.</w:t>
      </w:r>
    </w:p>
    <w:tbl>
      <w:tblPr>
        <w:tblpPr w:leftFromText="180" w:rightFromText="180" w:vertAnchor="text" w:horzAnchor="margin" w:tblpY="3460"/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5D0B81" w:rsidRPr="00A64118" w:rsidTr="00414216">
        <w:tc>
          <w:tcPr>
            <w:tcW w:w="4478" w:type="dxa"/>
          </w:tcPr>
          <w:p w:rsidR="005D0B81" w:rsidRDefault="005D0B81" w:rsidP="005D0B81">
            <w:pPr>
              <w:pStyle w:val="Name-R"/>
              <w:framePr w:hSpace="0" w:wrap="auto" w:vAnchor="margin" w:hAnchor="text" w:yAlign="inline"/>
            </w:pPr>
          </w:p>
        </w:tc>
        <w:tc>
          <w:tcPr>
            <w:tcW w:w="4479" w:type="dxa"/>
          </w:tcPr>
          <w:p w:rsidR="005D0B81" w:rsidRPr="005D0B81" w:rsidRDefault="005D0B81" w:rsidP="005D0B81">
            <w:pPr>
              <w:pStyle w:val="Name-R"/>
              <w:framePr w:hSpace="0" w:wrap="auto" w:vAnchor="margin" w:hAnchor="text" w:yAlign="inline"/>
            </w:pPr>
            <w:r w:rsidRPr="005D0B81">
              <w:t>Signature</w:t>
            </w:r>
          </w:p>
        </w:tc>
      </w:tr>
      <w:tr w:rsidR="008113CE" w:rsidRPr="00A64118" w:rsidTr="00414216">
        <w:tc>
          <w:tcPr>
            <w:tcW w:w="4478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Name1</w:t>
            </w:r>
            <w:r w:rsidR="00F53CB6">
              <w:t>:</w:t>
            </w:r>
            <w:r w:rsidR="00685D7A">
              <w:t xml:space="preserve"> Dushyanth N Gowda</w:t>
            </w:r>
          </w:p>
          <w:p w:rsidR="008113CE" w:rsidRDefault="007847D7" w:rsidP="00385D4A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USN:</w:t>
            </w:r>
            <w:r w:rsidR="00385D4A">
              <w:t xml:space="preserve"> </w:t>
            </w:r>
            <w:r w:rsidR="00685D7A">
              <w:t>15BT6CS107</w:t>
            </w:r>
          </w:p>
        </w:tc>
        <w:tc>
          <w:tcPr>
            <w:tcW w:w="4479" w:type="dxa"/>
          </w:tcPr>
          <w:p w:rsidR="008113CE" w:rsidRDefault="008113CE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8113CE" w:rsidRPr="00A64118" w:rsidTr="00414216">
        <w:tc>
          <w:tcPr>
            <w:tcW w:w="4478" w:type="dxa"/>
          </w:tcPr>
          <w:p w:rsidR="007847D7" w:rsidRPr="00F20EA1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Name2</w:t>
            </w:r>
            <w:r w:rsidR="00685D7A">
              <w:t>: Sohan Chopdekar</w:t>
            </w:r>
          </w:p>
          <w:p w:rsidR="008113CE" w:rsidRDefault="007847D7" w:rsidP="00385D4A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USN:</w:t>
            </w:r>
            <w:r w:rsidR="00385D4A">
              <w:t xml:space="preserve"> </w:t>
            </w:r>
            <w:r w:rsidR="00685D7A">
              <w:t>15BT6CS109</w:t>
            </w:r>
          </w:p>
        </w:tc>
        <w:tc>
          <w:tcPr>
            <w:tcW w:w="4479" w:type="dxa"/>
          </w:tcPr>
          <w:p w:rsidR="008113CE" w:rsidRDefault="008113CE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:rsidTr="00414216">
        <w:tc>
          <w:tcPr>
            <w:tcW w:w="4478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Name3</w:t>
            </w:r>
            <w:r w:rsidR="00F53CB6">
              <w:t>:</w:t>
            </w:r>
            <w:r w:rsidR="00685D7A">
              <w:t xml:space="preserve"> Tushar Jain</w:t>
            </w:r>
          </w:p>
          <w:p w:rsidR="007847D7" w:rsidRDefault="007847D7" w:rsidP="00385D4A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USN:</w:t>
            </w:r>
            <w:r w:rsidR="00385D4A">
              <w:t xml:space="preserve"> </w:t>
            </w:r>
            <w:r w:rsidR="00685D7A">
              <w:t>15BT6CS076</w:t>
            </w:r>
          </w:p>
        </w:tc>
        <w:tc>
          <w:tcPr>
            <w:tcW w:w="4479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:rsidTr="00414216">
        <w:tc>
          <w:tcPr>
            <w:tcW w:w="4478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Name4</w:t>
            </w:r>
            <w:r w:rsidR="00F53CB6">
              <w:t>:</w:t>
            </w:r>
            <w:r w:rsidR="00685D7A">
              <w:t xml:space="preserve"> Vaishnavi K.R</w:t>
            </w:r>
          </w:p>
          <w:p w:rsidR="007847D7" w:rsidRDefault="007847D7" w:rsidP="00385D4A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USN:</w:t>
            </w:r>
            <w:r w:rsidR="00385D4A">
              <w:t xml:space="preserve"> </w:t>
            </w:r>
            <w:r w:rsidR="00685D7A">
              <w:t>15BT6CS081</w:t>
            </w:r>
          </w:p>
        </w:tc>
        <w:tc>
          <w:tcPr>
            <w:tcW w:w="4479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:rsidTr="00414216">
        <w:tc>
          <w:tcPr>
            <w:tcW w:w="4478" w:type="dxa"/>
          </w:tcPr>
          <w:p w:rsidR="007847D7" w:rsidRDefault="007847D7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Place : Bangalore</w:t>
            </w:r>
          </w:p>
          <w:p w:rsidR="007847D7" w:rsidRDefault="007847D7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Date :</w:t>
            </w:r>
            <w:bookmarkStart w:id="0" w:name="_GoBack"/>
            <w:bookmarkEnd w:id="0"/>
          </w:p>
        </w:tc>
        <w:tc>
          <w:tcPr>
            <w:tcW w:w="4479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</w:pPr>
          </w:p>
        </w:tc>
      </w:tr>
    </w:tbl>
    <w:p w:rsidR="004914EC" w:rsidRDefault="004914EC" w:rsidP="00977D2E">
      <w:pPr>
        <w:pStyle w:val="MainHead"/>
        <w:jc w:val="both"/>
      </w:pPr>
    </w:p>
    <w:p w:rsidR="00652826" w:rsidRDefault="00652826" w:rsidP="004914EC">
      <w:pPr>
        <w:pStyle w:val="MainHead"/>
        <w:rPr>
          <w:rFonts w:ascii="Tahoma" w:hAnsi="Tahoma"/>
          <w:spacing w:val="6"/>
        </w:rPr>
      </w:pPr>
    </w:p>
    <w:sectPr w:rsidR="00652826" w:rsidSect="00C24DFE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53ADC"/>
    <w:multiLevelType w:val="hybridMultilevel"/>
    <w:tmpl w:val="9FE6D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DAxMzW0MDc0NjRU0lEKTi0uzszPAykwrAUAi637nCwAAAA="/>
  </w:docVars>
  <w:rsids>
    <w:rsidRoot w:val="00652C6F"/>
    <w:rsid w:val="00003929"/>
    <w:rsid w:val="0000398A"/>
    <w:rsid w:val="00013C00"/>
    <w:rsid w:val="000333C0"/>
    <w:rsid w:val="00042037"/>
    <w:rsid w:val="00064258"/>
    <w:rsid w:val="000647AA"/>
    <w:rsid w:val="000650CC"/>
    <w:rsid w:val="000C0CD4"/>
    <w:rsid w:val="000C52A7"/>
    <w:rsid w:val="000D4CE6"/>
    <w:rsid w:val="000D612B"/>
    <w:rsid w:val="00120897"/>
    <w:rsid w:val="00122852"/>
    <w:rsid w:val="001266D3"/>
    <w:rsid w:val="0013757E"/>
    <w:rsid w:val="001409E4"/>
    <w:rsid w:val="00181389"/>
    <w:rsid w:val="001972F6"/>
    <w:rsid w:val="001C799B"/>
    <w:rsid w:val="001E76C1"/>
    <w:rsid w:val="001F21E3"/>
    <w:rsid w:val="00221FA7"/>
    <w:rsid w:val="002473CB"/>
    <w:rsid w:val="00274E49"/>
    <w:rsid w:val="002A1705"/>
    <w:rsid w:val="00304773"/>
    <w:rsid w:val="00337A32"/>
    <w:rsid w:val="003451F7"/>
    <w:rsid w:val="00374B86"/>
    <w:rsid w:val="00385D4A"/>
    <w:rsid w:val="003A20C2"/>
    <w:rsid w:val="003B6A94"/>
    <w:rsid w:val="003E1CE2"/>
    <w:rsid w:val="003F7B64"/>
    <w:rsid w:val="00407F59"/>
    <w:rsid w:val="00414216"/>
    <w:rsid w:val="00415124"/>
    <w:rsid w:val="00415F59"/>
    <w:rsid w:val="00426A2E"/>
    <w:rsid w:val="004317A6"/>
    <w:rsid w:val="00434F4F"/>
    <w:rsid w:val="00436657"/>
    <w:rsid w:val="00437431"/>
    <w:rsid w:val="00445162"/>
    <w:rsid w:val="00460B94"/>
    <w:rsid w:val="0047218D"/>
    <w:rsid w:val="00477CED"/>
    <w:rsid w:val="00482E68"/>
    <w:rsid w:val="004914EC"/>
    <w:rsid w:val="004B7670"/>
    <w:rsid w:val="004E4E92"/>
    <w:rsid w:val="00503E0C"/>
    <w:rsid w:val="0051111A"/>
    <w:rsid w:val="00552F34"/>
    <w:rsid w:val="00577AA4"/>
    <w:rsid w:val="005817CB"/>
    <w:rsid w:val="005A3563"/>
    <w:rsid w:val="005A69B0"/>
    <w:rsid w:val="005D0B81"/>
    <w:rsid w:val="005D351E"/>
    <w:rsid w:val="005E0338"/>
    <w:rsid w:val="005F2511"/>
    <w:rsid w:val="00604F36"/>
    <w:rsid w:val="00615AA4"/>
    <w:rsid w:val="00647DAF"/>
    <w:rsid w:val="00652826"/>
    <w:rsid w:val="00652832"/>
    <w:rsid w:val="00652C6F"/>
    <w:rsid w:val="00674B44"/>
    <w:rsid w:val="0068325A"/>
    <w:rsid w:val="00685448"/>
    <w:rsid w:val="00685D7A"/>
    <w:rsid w:val="00697361"/>
    <w:rsid w:val="006A2CD2"/>
    <w:rsid w:val="006A64CB"/>
    <w:rsid w:val="006B4334"/>
    <w:rsid w:val="006B6C49"/>
    <w:rsid w:val="006E6A8E"/>
    <w:rsid w:val="00706CFB"/>
    <w:rsid w:val="00711822"/>
    <w:rsid w:val="007255B5"/>
    <w:rsid w:val="007303AD"/>
    <w:rsid w:val="00742B37"/>
    <w:rsid w:val="00747001"/>
    <w:rsid w:val="007556BA"/>
    <w:rsid w:val="0076158C"/>
    <w:rsid w:val="007656BF"/>
    <w:rsid w:val="007847D7"/>
    <w:rsid w:val="00797B97"/>
    <w:rsid w:val="007D5C43"/>
    <w:rsid w:val="007D62C9"/>
    <w:rsid w:val="007E5311"/>
    <w:rsid w:val="007F28E7"/>
    <w:rsid w:val="00800CD2"/>
    <w:rsid w:val="008113CE"/>
    <w:rsid w:val="00864DD4"/>
    <w:rsid w:val="00883BFA"/>
    <w:rsid w:val="008A5062"/>
    <w:rsid w:val="008A73FF"/>
    <w:rsid w:val="008C56B8"/>
    <w:rsid w:val="008E20B4"/>
    <w:rsid w:val="008F211B"/>
    <w:rsid w:val="009038B7"/>
    <w:rsid w:val="0090507E"/>
    <w:rsid w:val="0090571D"/>
    <w:rsid w:val="00906F5F"/>
    <w:rsid w:val="0091173B"/>
    <w:rsid w:val="00946EF2"/>
    <w:rsid w:val="0095435B"/>
    <w:rsid w:val="009669B8"/>
    <w:rsid w:val="0097788D"/>
    <w:rsid w:val="00977D2E"/>
    <w:rsid w:val="009D399C"/>
    <w:rsid w:val="009D6D48"/>
    <w:rsid w:val="009E06FF"/>
    <w:rsid w:val="00A02BCC"/>
    <w:rsid w:val="00A13297"/>
    <w:rsid w:val="00A342B7"/>
    <w:rsid w:val="00A64118"/>
    <w:rsid w:val="00A67D55"/>
    <w:rsid w:val="00A9106F"/>
    <w:rsid w:val="00B002F6"/>
    <w:rsid w:val="00B421E6"/>
    <w:rsid w:val="00B6026D"/>
    <w:rsid w:val="00BB52AF"/>
    <w:rsid w:val="00BC70AC"/>
    <w:rsid w:val="00BD457E"/>
    <w:rsid w:val="00C00F1C"/>
    <w:rsid w:val="00C24DFE"/>
    <w:rsid w:val="00C32AB9"/>
    <w:rsid w:val="00C45D92"/>
    <w:rsid w:val="00C47250"/>
    <w:rsid w:val="00C661BF"/>
    <w:rsid w:val="00C67CEF"/>
    <w:rsid w:val="00CA3A90"/>
    <w:rsid w:val="00CA79FC"/>
    <w:rsid w:val="00CB3F88"/>
    <w:rsid w:val="00CE1157"/>
    <w:rsid w:val="00CE1BC6"/>
    <w:rsid w:val="00D3199A"/>
    <w:rsid w:val="00D450FF"/>
    <w:rsid w:val="00D55631"/>
    <w:rsid w:val="00D56235"/>
    <w:rsid w:val="00D60E2A"/>
    <w:rsid w:val="00D858B5"/>
    <w:rsid w:val="00D87D48"/>
    <w:rsid w:val="00D96AEA"/>
    <w:rsid w:val="00DA3908"/>
    <w:rsid w:val="00DC2FD6"/>
    <w:rsid w:val="00DF7695"/>
    <w:rsid w:val="00E07E8E"/>
    <w:rsid w:val="00E20FB9"/>
    <w:rsid w:val="00E32631"/>
    <w:rsid w:val="00E57DA3"/>
    <w:rsid w:val="00E6705C"/>
    <w:rsid w:val="00EA711D"/>
    <w:rsid w:val="00EC1A74"/>
    <w:rsid w:val="00EC5831"/>
    <w:rsid w:val="00EC681F"/>
    <w:rsid w:val="00EE70AB"/>
    <w:rsid w:val="00EF496D"/>
    <w:rsid w:val="00EF52B1"/>
    <w:rsid w:val="00F02626"/>
    <w:rsid w:val="00F12162"/>
    <w:rsid w:val="00F2010D"/>
    <w:rsid w:val="00F20EA1"/>
    <w:rsid w:val="00F34A1D"/>
    <w:rsid w:val="00F3578D"/>
    <w:rsid w:val="00F37234"/>
    <w:rsid w:val="00F435BF"/>
    <w:rsid w:val="00F44924"/>
    <w:rsid w:val="00F51D89"/>
    <w:rsid w:val="00F53CB6"/>
    <w:rsid w:val="00F67B2C"/>
    <w:rsid w:val="00F83D1C"/>
    <w:rsid w:val="00F844F2"/>
    <w:rsid w:val="00F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28B9"/>
  <w15:docId w15:val="{622778A6-149D-42A6-AFD8-5272BDFB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alibri" w:hAnsi="Century Gothic" w:cs="Tunga"/>
        <w:lang w:val="en-IN" w:eastAsia="en-IN" w:bidi="te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FD6"/>
    <w:pPr>
      <w:spacing w:before="120" w:after="240" w:line="360" w:lineRule="auto"/>
      <w:jc w:val="both"/>
    </w:pPr>
    <w:rPr>
      <w:rFonts w:ascii="Times New Roman" w:hAnsi="Times New Roman"/>
      <w:sz w:val="24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B52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2FD6"/>
    <w:rPr>
      <w:rFonts w:ascii="Tahoma" w:hAnsi="Tahoma" w:cs="Tahoma"/>
      <w:sz w:val="16"/>
      <w:szCs w:val="16"/>
      <w:lang w:val="en-GB" w:bidi="ar-SA"/>
    </w:rPr>
  </w:style>
  <w:style w:type="table" w:styleId="TableGrid">
    <w:name w:val="Table Grid"/>
    <w:basedOn w:val="TableNormal"/>
    <w:uiPriority w:val="59"/>
    <w:rsid w:val="00BB52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ET">
    <w:name w:val="CET"/>
    <w:basedOn w:val="Normal"/>
    <w:qFormat/>
    <w:rsid w:val="00DC2FD6"/>
    <w:pPr>
      <w:spacing w:before="720" w:line="300" w:lineRule="auto"/>
      <w:jc w:val="center"/>
    </w:pPr>
    <w:rPr>
      <w:rFonts w:ascii="Arial Rounded MT Bold" w:hAnsi="Arial Rounded MT Bold"/>
      <w:b/>
      <w:noProof/>
      <w:sz w:val="32"/>
    </w:rPr>
  </w:style>
  <w:style w:type="paragraph" w:customStyle="1" w:styleId="Addr">
    <w:name w:val="Addr"/>
    <w:basedOn w:val="Normal"/>
    <w:qFormat/>
    <w:rsid w:val="00DC2FD6"/>
    <w:pPr>
      <w:keepLines/>
      <w:suppressAutoHyphens/>
      <w:spacing w:before="0" w:after="0" w:line="240" w:lineRule="auto"/>
      <w:jc w:val="center"/>
    </w:pPr>
    <w:rPr>
      <w:rFonts w:cs="Times New Roman"/>
      <w:spacing w:val="10"/>
    </w:rPr>
  </w:style>
  <w:style w:type="paragraph" w:customStyle="1" w:styleId="MainHead">
    <w:name w:val="MainHead"/>
    <w:basedOn w:val="Normal"/>
    <w:qFormat/>
    <w:rsid w:val="004B7670"/>
    <w:pPr>
      <w:keepNext/>
      <w:keepLines/>
      <w:suppressAutoHyphens/>
      <w:spacing w:before="480" w:after="360"/>
      <w:jc w:val="center"/>
    </w:pPr>
    <w:rPr>
      <w:rFonts w:cs="Times New Roman"/>
      <w:b/>
      <w:bCs/>
      <w:spacing w:val="10"/>
      <w:sz w:val="36"/>
    </w:rPr>
  </w:style>
  <w:style w:type="paragraph" w:customStyle="1" w:styleId="Name-R">
    <w:name w:val="Name-R"/>
    <w:basedOn w:val="Normal"/>
    <w:autoRedefine/>
    <w:qFormat/>
    <w:rsid w:val="005D0B81"/>
    <w:pPr>
      <w:keepLines/>
      <w:framePr w:hSpace="180" w:wrap="around" w:vAnchor="text" w:hAnchor="margin" w:y="3460"/>
      <w:suppressAutoHyphens/>
      <w:spacing w:after="0" w:line="240" w:lineRule="auto"/>
      <w:jc w:val="center"/>
    </w:pPr>
    <w:rPr>
      <w:rFonts w:cs="Times New Roman"/>
      <w:bCs/>
      <w:spacing w:val="6"/>
      <w:szCs w:val="24"/>
    </w:rPr>
  </w:style>
  <w:style w:type="paragraph" w:customStyle="1" w:styleId="Name-L">
    <w:name w:val="Name-L"/>
    <w:basedOn w:val="Name-R"/>
    <w:autoRedefine/>
    <w:qFormat/>
    <w:rsid w:val="00434F4F"/>
    <w:pPr>
      <w:framePr w:wrap="around"/>
    </w:pPr>
  </w:style>
  <w:style w:type="paragraph" w:customStyle="1" w:styleId="Name-C">
    <w:name w:val="Name-C"/>
    <w:basedOn w:val="Name-R"/>
    <w:autoRedefine/>
    <w:qFormat/>
    <w:rsid w:val="00304773"/>
    <w:pPr>
      <w:framePr w:wrap="around"/>
    </w:pPr>
  </w:style>
  <w:style w:type="paragraph" w:customStyle="1" w:styleId="Date1">
    <w:name w:val="Date1"/>
    <w:basedOn w:val="Normal"/>
    <w:next w:val="Normal"/>
    <w:qFormat/>
    <w:rsid w:val="00304773"/>
    <w:pPr>
      <w:keepLines/>
      <w:suppressAutoHyphens/>
      <w:jc w:val="left"/>
    </w:pPr>
    <w:rPr>
      <w:rFonts w:cs="Times New Roman"/>
      <w:spacing w:val="10"/>
    </w:rPr>
  </w:style>
  <w:style w:type="paragraph" w:customStyle="1" w:styleId="ChapterNo">
    <w:name w:val="ChapterNo."/>
    <w:basedOn w:val="Normal"/>
    <w:qFormat/>
    <w:rsid w:val="00652C6F"/>
    <w:pPr>
      <w:keepNext/>
      <w:keepLines/>
      <w:pageBreakBefore/>
      <w:suppressAutoHyphens/>
      <w:spacing w:before="5040" w:after="720" w:line="240" w:lineRule="auto"/>
      <w:jc w:val="center"/>
    </w:pPr>
    <w:rPr>
      <w:b/>
      <w:sz w:val="36"/>
    </w:rPr>
  </w:style>
  <w:style w:type="paragraph" w:customStyle="1" w:styleId="ChapterTitle">
    <w:name w:val="ChapterTitle"/>
    <w:basedOn w:val="Normal"/>
    <w:qFormat/>
    <w:rsid w:val="00CA3A90"/>
    <w:pPr>
      <w:keepLines/>
      <w:suppressAutoHyphens/>
      <w:spacing w:before="720"/>
      <w:jc w:val="center"/>
    </w:pPr>
    <w:rPr>
      <w:b/>
      <w:smallCaps/>
      <w:sz w:val="48"/>
    </w:rPr>
  </w:style>
  <w:style w:type="character" w:customStyle="1" w:styleId="style6">
    <w:name w:val="style6"/>
    <w:basedOn w:val="DefaultParagraphFont"/>
    <w:rsid w:val="0094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bmjce\My%20Documents\CET\FORMATS\FINAL%20PROJECT%20REPORT\CET\PROJECT%20REPORT%20FORMAT\DSP\Certifica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55E99-BBD5-4FEF-8742-F374249D1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Certificates</Template>
  <TotalTime>15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BCJ</dc:creator>
  <cp:lastModifiedBy>Jain,Tushar</cp:lastModifiedBy>
  <cp:revision>12</cp:revision>
  <cp:lastPrinted>2017-05-16T09:43:00Z</cp:lastPrinted>
  <dcterms:created xsi:type="dcterms:W3CDTF">2017-05-12T11:04:00Z</dcterms:created>
  <dcterms:modified xsi:type="dcterms:W3CDTF">2019-05-12T02:12:00Z</dcterms:modified>
</cp:coreProperties>
</file>